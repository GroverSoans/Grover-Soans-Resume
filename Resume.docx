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A12F80" w:rsidP="00E5521B">
            <w:pPr>
              <w:pStyle w:val="Title"/>
            </w:pPr>
            <w:r>
              <w:t>Grover</w:t>
            </w:r>
          </w:p>
          <w:p w:rsidR="00FE18B2" w:rsidRPr="00565B06" w:rsidRDefault="00A12F80" w:rsidP="00E5521B">
            <w:pPr>
              <w:pStyle w:val="Subtitle"/>
            </w:pPr>
            <w:r>
              <w:t>Soans</w:t>
            </w:r>
            <w:bookmarkStart w:id="0" w:name="_GoBack"/>
            <w:bookmarkEnd w:id="0"/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A12F80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6579E6" w:rsidP="00A12F8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4ED9A5640E83045B4B92C74643FD3D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12F80">
                        <w:t>14631 Colonial Pkwy, Plainfield, IL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1395A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A12F80">
              <w:sdt>
                <w:sdtPr>
                  <w:alias w:val="Enter phone:"/>
                  <w:tag w:val="Enter phone:"/>
                  <w:id w:val="-1849400302"/>
                  <w:placeholder>
                    <w:docPart w:val="A4B8A47C282B0845A53EE5099249A6B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A12F80" w:rsidP="00323C3F">
                      <w:pPr>
                        <w:pStyle w:val="ContactInfo"/>
                      </w:pPr>
                      <w:r>
                        <w:t>815-793-1021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87DF3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A12F80">
              <w:sdt>
                <w:sdtPr>
                  <w:alias w:val="Enter email:"/>
                  <w:tag w:val="Enter email:"/>
                  <w:id w:val="-675184368"/>
                  <w:placeholder>
                    <w:docPart w:val="0B9C78BA870F8C4C98FC70FAFE16CAF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A12F80" w:rsidP="00323C3F">
                      <w:pPr>
                        <w:pStyle w:val="ContactInfo"/>
                      </w:pPr>
                      <w:r>
                        <w:t>Soansg3445@gmail.com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FD3C0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&#13;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A12F80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A12F80" w:rsidP="00A12F80">
                  <w:pPr>
                    <w:pStyle w:val="ContactInfo"/>
                    <w:jc w:val="left"/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8EE0D710157D5644BA09A9115A26C612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Pr="00A12F80">
                        <w:t>https://github.com/GroverSoans</w:t>
                      </w:r>
                      <w:r>
                        <w:br/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B85B6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83A9E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6579E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B388165DD3362489F3516743701A46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A12F80" w:rsidP="007850D1">
      <w:r>
        <w:rPr>
          <w:rFonts w:asciiTheme="majorHAnsi" w:hAnsiTheme="majorHAnsi"/>
        </w:rPr>
        <w:t>Seeking an entry-level position as a Software Engineer in a dynamic company that values my technical understanding and skills. Looking for a company that I can contribute to its development and at the same time will aid in my personal 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3C6A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6579E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62F5A96E603F9488B8EC4EC6D09671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A12F80" w:rsidP="00B47E1E">
      <w:pPr>
        <w:pStyle w:val="Heading2"/>
      </w:pPr>
      <w:r>
        <w:t>Seeking B.S Computer Science</w:t>
      </w:r>
      <w:r w:rsidR="007C0E0E" w:rsidRPr="00565B06">
        <w:t xml:space="preserve"> | </w:t>
      </w:r>
      <w:r>
        <w:rPr>
          <w:rStyle w:val="Emphasis"/>
        </w:rPr>
        <w:t>Lewis University</w:t>
      </w:r>
    </w:p>
    <w:p w:rsidR="007C0E0E" w:rsidRPr="00565B06" w:rsidRDefault="00A12F80" w:rsidP="004F199F">
      <w:pPr>
        <w:pStyle w:val="Heading3"/>
      </w:pPr>
      <w:r>
        <w:t>August 2022</w:t>
      </w:r>
      <w:r w:rsidR="007C0E0E" w:rsidRPr="00565B06">
        <w:t xml:space="preserve"> – </w:t>
      </w:r>
      <w:r>
        <w:t>Present</w:t>
      </w:r>
    </w:p>
    <w:p w:rsidR="000E24AC" w:rsidRPr="00565B06" w:rsidRDefault="000E24AC" w:rsidP="007850D1"/>
    <w:p w:rsidR="007C0E0E" w:rsidRPr="00565B06" w:rsidRDefault="00A12F80" w:rsidP="00B47E1E">
      <w:pPr>
        <w:pStyle w:val="Heading2"/>
      </w:pPr>
      <w:r>
        <w:t>Seeking B.S Computer Science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Joliet Junior College</w:t>
      </w:r>
    </w:p>
    <w:p w:rsidR="007C0E0E" w:rsidRPr="00565B06" w:rsidRDefault="00A12F80" w:rsidP="004F199F">
      <w:pPr>
        <w:pStyle w:val="Heading3"/>
      </w:pPr>
      <w:r>
        <w:t>August 2020</w:t>
      </w:r>
      <w:r w:rsidR="007C0E0E" w:rsidRPr="00565B06">
        <w:t xml:space="preserve"> – </w:t>
      </w:r>
      <w:r>
        <w:t>May 2022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A42F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8xaqxEAAAh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6579E6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E30799D91795940BCCA20C6941D655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A12F80" w:rsidP="00B47E1E">
      <w:pPr>
        <w:pStyle w:val="Heading2"/>
      </w:pPr>
      <w:r>
        <w:t>Footwear Associate</w:t>
      </w:r>
      <w:r w:rsidR="005E088C" w:rsidRPr="00565B06">
        <w:t xml:space="preserve"> | </w:t>
      </w:r>
      <w:r>
        <w:rPr>
          <w:rStyle w:val="Emphasis"/>
        </w:rPr>
        <w:t>Dick’s Sporting Goods</w:t>
      </w:r>
    </w:p>
    <w:p w:rsidR="005E088C" w:rsidRPr="00565B06" w:rsidRDefault="00A12F80" w:rsidP="004F199F">
      <w:pPr>
        <w:pStyle w:val="Heading3"/>
      </w:pPr>
      <w:r>
        <w:t>march 2018</w:t>
      </w:r>
      <w:r w:rsidR="005E088C" w:rsidRPr="00565B06">
        <w:t xml:space="preserve"> – </w:t>
      </w:r>
      <w:r>
        <w:t>Present</w:t>
      </w:r>
    </w:p>
    <w:p w:rsidR="005E088C" w:rsidRPr="00565B06" w:rsidRDefault="00A12F80" w:rsidP="00A12F80">
      <w:r>
        <w:t>Team focused tasks, customer service oriented, focus on good communication and leadership to the rest of the team.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AA8F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6579E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0593974F1EDC1346AB1653639C2CF267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2512" w:type="pct"/>
        <w:tblInd w:w="-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0"/>
        <w:gridCol w:w="4321"/>
      </w:tblGrid>
      <w:tr w:rsidR="00143224" w:rsidRPr="00565B06" w:rsidTr="00A12F80">
        <w:tc>
          <w:tcPr>
            <w:tcW w:w="20" w:type="dxa"/>
          </w:tcPr>
          <w:p w:rsidR="00316CE4" w:rsidRPr="00565B06" w:rsidRDefault="00316CE4" w:rsidP="00A12F80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4321" w:type="dxa"/>
            <w:tcMar>
              <w:left w:w="576" w:type="dxa"/>
            </w:tcMar>
          </w:tcPr>
          <w:p w:rsidR="00143224" w:rsidRPr="00565B06" w:rsidRDefault="00A12F80" w:rsidP="00565B06">
            <w:pPr>
              <w:pStyle w:val="ListBullet"/>
              <w:spacing w:after="80"/>
            </w:pPr>
            <w:r>
              <w:t>Proficient: Java, Python, C, Git</w:t>
            </w:r>
          </w:p>
          <w:p w:rsidR="00F904FC" w:rsidRPr="00565B06" w:rsidRDefault="00A12F80" w:rsidP="00A12F80">
            <w:pPr>
              <w:pStyle w:val="ListBullet"/>
              <w:spacing w:after="80"/>
            </w:pPr>
            <w:r>
              <w:t>Familiar: HTML/CSS, C++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B59B0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jscvRAAANZ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A12F80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:rsidR="00316CE4" w:rsidRPr="00565B06" w:rsidRDefault="00316CE4" w:rsidP="00316CE4"/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79E6" w:rsidRDefault="006579E6" w:rsidP="00F534FB">
      <w:pPr>
        <w:spacing w:after="0"/>
      </w:pPr>
      <w:r>
        <w:separator/>
      </w:r>
    </w:p>
  </w:endnote>
  <w:endnote w:type="continuationSeparator" w:id="0">
    <w:p w:rsidR="006579E6" w:rsidRDefault="006579E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79E6" w:rsidRDefault="006579E6" w:rsidP="00F534FB">
      <w:pPr>
        <w:spacing w:after="0"/>
      </w:pPr>
      <w:r>
        <w:separator/>
      </w:r>
    </w:p>
  </w:footnote>
  <w:footnote w:type="continuationSeparator" w:id="0">
    <w:p w:rsidR="006579E6" w:rsidRDefault="006579E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C2523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8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579E6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2F80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415AC9CC-93FE-E842-98AC-9E82C718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oversoans/Library/Containers/com.microsoft.Word/Data/Library/Application%20Support/Microsoft/Office/16.0/DTS/Search/%7b3552B03D-0C6E-094F-A944-E3AAB0C08FB7%7dtf1640260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ED9A5640E83045B4B92C74643F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BE73-F9FB-E64F-8738-D0974B94A5CB}"/>
      </w:docPartPr>
      <w:docPartBody>
        <w:p w:rsidR="00000000" w:rsidRDefault="00D63B5D">
          <w:pPr>
            <w:pStyle w:val="A4ED9A5640E83045B4B92C74643FD3D2"/>
          </w:pPr>
          <w:r w:rsidRPr="009D0878">
            <w:t>Address</w:t>
          </w:r>
        </w:p>
      </w:docPartBody>
    </w:docPart>
    <w:docPart>
      <w:docPartPr>
        <w:name w:val="A4B8A47C282B0845A53EE5099249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A228-91BD-5C48-9A14-54F251E8FD36}"/>
      </w:docPartPr>
      <w:docPartBody>
        <w:p w:rsidR="00000000" w:rsidRDefault="00D63B5D">
          <w:pPr>
            <w:pStyle w:val="A4B8A47C282B0845A53EE5099249A6BA"/>
          </w:pPr>
          <w:r w:rsidRPr="009D0878">
            <w:t>Phone</w:t>
          </w:r>
        </w:p>
      </w:docPartBody>
    </w:docPart>
    <w:docPart>
      <w:docPartPr>
        <w:name w:val="0B9C78BA870F8C4C98FC70FAFE16C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F0884-930A-EB47-8855-7E4639CB1A1D}"/>
      </w:docPartPr>
      <w:docPartBody>
        <w:p w:rsidR="00000000" w:rsidRDefault="00D63B5D">
          <w:pPr>
            <w:pStyle w:val="0B9C78BA870F8C4C98FC70FAFE16CAF0"/>
          </w:pPr>
          <w:r w:rsidRPr="009D0878">
            <w:t>Email</w:t>
          </w:r>
        </w:p>
      </w:docPartBody>
    </w:docPart>
    <w:docPart>
      <w:docPartPr>
        <w:name w:val="8EE0D710157D5644BA09A9115A26C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C31CE-9027-AF46-BBBD-429671850884}"/>
      </w:docPartPr>
      <w:docPartBody>
        <w:p w:rsidR="00000000" w:rsidRDefault="00D63B5D">
          <w:pPr>
            <w:pStyle w:val="8EE0D710157D5644BA09A9115A26C612"/>
          </w:pPr>
          <w:r w:rsidRPr="009D0878">
            <w:t>Twitter/Blog/Portfolio</w:t>
          </w:r>
        </w:p>
      </w:docPartBody>
    </w:docPart>
    <w:docPart>
      <w:docPartPr>
        <w:name w:val="4B388165DD3362489F3516743701A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5E11-AFA7-3E41-B25D-AF04AE673EB2}"/>
      </w:docPartPr>
      <w:docPartBody>
        <w:p w:rsidR="00000000" w:rsidRDefault="00D63B5D">
          <w:pPr>
            <w:pStyle w:val="4B388165DD3362489F3516743701A467"/>
          </w:pPr>
          <w:r w:rsidRPr="00565B06">
            <w:t>Objective</w:t>
          </w:r>
        </w:p>
      </w:docPartBody>
    </w:docPart>
    <w:docPart>
      <w:docPartPr>
        <w:name w:val="362F5A96E603F9488B8EC4EC6D096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2AE32-0A26-A443-9B41-96202F996F05}"/>
      </w:docPartPr>
      <w:docPartBody>
        <w:p w:rsidR="00000000" w:rsidRDefault="00D63B5D">
          <w:pPr>
            <w:pStyle w:val="362F5A96E603F9488B8EC4EC6D096717"/>
          </w:pPr>
          <w:r w:rsidRPr="00565B06">
            <w:t>Education</w:t>
          </w:r>
        </w:p>
      </w:docPartBody>
    </w:docPart>
    <w:docPart>
      <w:docPartPr>
        <w:name w:val="2E30799D91795940BCCA20C6941D6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0DA0-5318-EB43-A80A-67D2FB2B5EFC}"/>
      </w:docPartPr>
      <w:docPartBody>
        <w:p w:rsidR="00000000" w:rsidRDefault="00D63B5D">
          <w:pPr>
            <w:pStyle w:val="2E30799D91795940BCCA20C6941D655D"/>
          </w:pPr>
          <w:r w:rsidRPr="00565B06">
            <w:t>Experience</w:t>
          </w:r>
        </w:p>
      </w:docPartBody>
    </w:docPart>
    <w:docPart>
      <w:docPartPr>
        <w:name w:val="0593974F1EDC1346AB1653639C2C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A56ED-D4D3-B44D-8567-EBB0ED647141}"/>
      </w:docPartPr>
      <w:docPartBody>
        <w:p w:rsidR="00000000" w:rsidRDefault="00D63B5D">
          <w:pPr>
            <w:pStyle w:val="0593974F1EDC1346AB1653639C2CF26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5D"/>
    <w:rsid w:val="00D6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9EB2C44764C447AB67152521EFA5E1">
    <w:name w:val="1A9EB2C44764C447AB67152521EFA5E1"/>
  </w:style>
  <w:style w:type="paragraph" w:customStyle="1" w:styleId="61E5E97566EB4248A53E6B8396936CD5">
    <w:name w:val="61E5E97566EB4248A53E6B8396936CD5"/>
  </w:style>
  <w:style w:type="paragraph" w:customStyle="1" w:styleId="A4ED9A5640E83045B4B92C74643FD3D2">
    <w:name w:val="A4ED9A5640E83045B4B92C74643FD3D2"/>
  </w:style>
  <w:style w:type="paragraph" w:customStyle="1" w:styleId="A4B8A47C282B0845A53EE5099249A6BA">
    <w:name w:val="A4B8A47C282B0845A53EE5099249A6BA"/>
  </w:style>
  <w:style w:type="paragraph" w:customStyle="1" w:styleId="0B9C78BA870F8C4C98FC70FAFE16CAF0">
    <w:name w:val="0B9C78BA870F8C4C98FC70FAFE16CAF0"/>
  </w:style>
  <w:style w:type="paragraph" w:customStyle="1" w:styleId="D923F7E85475BA478E920AA8DF0D48F7">
    <w:name w:val="D923F7E85475BA478E920AA8DF0D48F7"/>
  </w:style>
  <w:style w:type="paragraph" w:customStyle="1" w:styleId="8EE0D710157D5644BA09A9115A26C612">
    <w:name w:val="8EE0D710157D5644BA09A9115A26C612"/>
  </w:style>
  <w:style w:type="paragraph" w:customStyle="1" w:styleId="4B388165DD3362489F3516743701A467">
    <w:name w:val="4B388165DD3362489F3516743701A467"/>
  </w:style>
  <w:style w:type="paragraph" w:customStyle="1" w:styleId="6A7B0F379296B34D8A0A77C1BCE1143D">
    <w:name w:val="6A7B0F379296B34D8A0A77C1BCE1143D"/>
  </w:style>
  <w:style w:type="paragraph" w:customStyle="1" w:styleId="362F5A96E603F9488B8EC4EC6D096717">
    <w:name w:val="362F5A96E603F9488B8EC4EC6D096717"/>
  </w:style>
  <w:style w:type="paragraph" w:customStyle="1" w:styleId="CAD3380854913748B8C0A3B91FD350EA">
    <w:name w:val="CAD3380854913748B8C0A3B91FD350E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25D6914F8329A4199735158CE68DA10">
    <w:name w:val="B25D6914F8329A4199735158CE68DA10"/>
  </w:style>
  <w:style w:type="paragraph" w:customStyle="1" w:styleId="907A470874C6E3489E9D700003EB791C">
    <w:name w:val="907A470874C6E3489E9D700003EB791C"/>
  </w:style>
  <w:style w:type="paragraph" w:customStyle="1" w:styleId="095212F569002044982C7302E211091B">
    <w:name w:val="095212F569002044982C7302E211091B"/>
  </w:style>
  <w:style w:type="paragraph" w:customStyle="1" w:styleId="9EA1F56813632F4580FF64DF4D4A5A8D">
    <w:name w:val="9EA1F56813632F4580FF64DF4D4A5A8D"/>
  </w:style>
  <w:style w:type="paragraph" w:customStyle="1" w:styleId="3F1DD8C4FFCB1E42BA9D7AE04D119531">
    <w:name w:val="3F1DD8C4FFCB1E42BA9D7AE04D119531"/>
  </w:style>
  <w:style w:type="paragraph" w:customStyle="1" w:styleId="925EE1BBA8288B4DBEBDEE2A600CEE40">
    <w:name w:val="925EE1BBA8288B4DBEBDEE2A600CEE40"/>
  </w:style>
  <w:style w:type="paragraph" w:customStyle="1" w:styleId="0714D5382299F740BB55B47EC3363344">
    <w:name w:val="0714D5382299F740BB55B47EC3363344"/>
  </w:style>
  <w:style w:type="paragraph" w:customStyle="1" w:styleId="9F9A83C9AA5CDD4781B01C140D56BD59">
    <w:name w:val="9F9A83C9AA5CDD4781B01C140D56BD59"/>
  </w:style>
  <w:style w:type="paragraph" w:customStyle="1" w:styleId="EFC26A7611C15B418F925BE501B3E05C">
    <w:name w:val="EFC26A7611C15B418F925BE501B3E05C"/>
  </w:style>
  <w:style w:type="paragraph" w:customStyle="1" w:styleId="2E30799D91795940BCCA20C6941D655D">
    <w:name w:val="2E30799D91795940BCCA20C6941D655D"/>
  </w:style>
  <w:style w:type="paragraph" w:customStyle="1" w:styleId="F98D457F6863EF4EA147D125C2B0F91D">
    <w:name w:val="F98D457F6863EF4EA147D125C2B0F91D"/>
  </w:style>
  <w:style w:type="paragraph" w:customStyle="1" w:styleId="D71BF9D2C0DD024EB33D01EA01A49447">
    <w:name w:val="D71BF9D2C0DD024EB33D01EA01A49447"/>
  </w:style>
  <w:style w:type="paragraph" w:customStyle="1" w:styleId="38942F1DA7524D43AEC7004F55C04F6D">
    <w:name w:val="38942F1DA7524D43AEC7004F55C04F6D"/>
  </w:style>
  <w:style w:type="paragraph" w:customStyle="1" w:styleId="03111D6B1EC58C47B0A930F9302FC685">
    <w:name w:val="03111D6B1EC58C47B0A930F9302FC685"/>
  </w:style>
  <w:style w:type="paragraph" w:customStyle="1" w:styleId="D70A48ADC6DF8E47BC54160A12314461">
    <w:name w:val="D70A48ADC6DF8E47BC54160A12314461"/>
  </w:style>
  <w:style w:type="paragraph" w:customStyle="1" w:styleId="0E9229F88A105D488D48E93CC34682F8">
    <w:name w:val="0E9229F88A105D488D48E93CC34682F8"/>
  </w:style>
  <w:style w:type="paragraph" w:customStyle="1" w:styleId="48BB2314BE9CC84B95936DAB2ACEA438">
    <w:name w:val="48BB2314BE9CC84B95936DAB2ACEA438"/>
  </w:style>
  <w:style w:type="paragraph" w:customStyle="1" w:styleId="73E3BCEE3D6E3843A9F959B9FBA4A377">
    <w:name w:val="73E3BCEE3D6E3843A9F959B9FBA4A377"/>
  </w:style>
  <w:style w:type="paragraph" w:customStyle="1" w:styleId="11749811BBD7F044858761F4059C878C">
    <w:name w:val="11749811BBD7F044858761F4059C878C"/>
  </w:style>
  <w:style w:type="paragraph" w:customStyle="1" w:styleId="09BCD3DB65086C4B85A23CE83B6F0BD3">
    <w:name w:val="09BCD3DB65086C4B85A23CE83B6F0BD3"/>
  </w:style>
  <w:style w:type="paragraph" w:customStyle="1" w:styleId="0593974F1EDC1346AB1653639C2CF267">
    <w:name w:val="0593974F1EDC1346AB1653639C2CF267"/>
  </w:style>
  <w:style w:type="paragraph" w:customStyle="1" w:styleId="53A32A9A3FAF5B4D95116E7E97380DC2">
    <w:name w:val="53A32A9A3FAF5B4D95116E7E97380DC2"/>
  </w:style>
  <w:style w:type="paragraph" w:customStyle="1" w:styleId="9C3AE6D2A476594E8ACCB3390EE4564B">
    <w:name w:val="9C3AE6D2A476594E8ACCB3390EE4564B"/>
  </w:style>
  <w:style w:type="paragraph" w:customStyle="1" w:styleId="39D18B89192D8548B6154E7AE30C6C85">
    <w:name w:val="39D18B89192D8548B6154E7AE30C6C85"/>
  </w:style>
  <w:style w:type="paragraph" w:customStyle="1" w:styleId="4BD99A74A1644344A3F3B28DCCD671AC">
    <w:name w:val="4BD99A74A1644344A3F3B28DCCD671AC"/>
  </w:style>
  <w:style w:type="paragraph" w:customStyle="1" w:styleId="EBCEE248D3540340891380A227C29012">
    <w:name w:val="EBCEE248D3540340891380A227C29012"/>
  </w:style>
  <w:style w:type="paragraph" w:customStyle="1" w:styleId="EDC6F76C67648E459F0E9282D5AA6B43">
    <w:name w:val="EDC6F76C67648E459F0E9282D5AA6B43"/>
  </w:style>
  <w:style w:type="paragraph" w:customStyle="1" w:styleId="7A56A4A9FE8ACB41A8F8AD827E96B88B">
    <w:name w:val="7A56A4A9FE8ACB41A8F8AD827E96B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14631 Colonial Pkwy, Plainfield, IL</CompanyAddress>
  <CompanyPhone>815-793-1021</CompanyPhone>
  <CompanyFax/>
  <CompanyEmail>Soansg3445@gmail.com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Grover Soans</cp:lastModifiedBy>
  <cp:revision>1</cp:revision>
  <dcterms:created xsi:type="dcterms:W3CDTF">2022-09-07T01:55:00Z</dcterms:created>
  <dcterms:modified xsi:type="dcterms:W3CDTF">2022-09-07T02:34:00Z</dcterms:modified>
  <cp:category/>
  <cp:contentStatus>https://github.com/GroverSoans</cp:contentStatus>
</cp:coreProperties>
</file>